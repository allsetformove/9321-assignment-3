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Argentina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"http://d2z7bzwflv7old.cloudfront.net/cdn_image/exW_1200/images/maps/en/ar/ar-area.gif"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http://d2z7bzwflv7old.cloudfront.net/cdn_image/exW_1200/images/maps/en/ar/ar-area.gif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Brazil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"http://d2z7bzwflv7old.cloudfront.net/cdn_image/exW_1200/images/maps/en/br/br-area.gif"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http://d2z7bzwflv7old.cloudfront.net/cdn_image/exW_1200/images/maps/en/br/br-area.gif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Uruguay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"http://d2z7bzwflv7old.cloudfront.net/cdn_image/exW_1200/images/maps/en/uy/uy-area.gif"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http://d2z7bzwflv7old.cloudfront.net/cdn_image/exW_1200/images/maps/en/uy/uy-area.gif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Bolivia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"http://d2z7bzwflv7old.cloudfront.net/cdn_image/exW_1200/images/maps/en/bl/bl-area.gif"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http://d2z7bzwflv7old.cloudfront.net/cdn_image/exW_1200/images/maps/en/bl/bl-area.gif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"http://d2z7bzwflv7old.cloudfront.net/cdn_image/exW_1200/images/maps/en/ci/ci-area.gif"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http://d2z7bzwflv7old.cloudfront.net/cdn_image/exW_1200/images/maps/en/ci/ci-area.gif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Colombia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"http://d2z7bzwflv7old.cloudfront.net/cdn_image/exW_1200/images/maps/en/co/co-area.gif"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http://d2z7bzwflv7old.cloudfront.net/cdn_image/exW_1200/images/maps/en/co/co-area.gif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Ecuador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"http://d2z7bzwflv7old.cloudfront.net/cdn_image/exW_1200/images/maps/en/ec/ec-area.gif"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http://d2z7bzwflv7old.cloudfront.net/cdn_image/exW_1200/images/maps/en/ec/ec-area.gif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Guyana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"http://d2z7bzwflv7old.cloudfront.net/cdn_image/exW_1200/images/maps/en/gy/gy-area.gif"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http://d2z7bzwflv7old.cloudfront.net/cdn_image/exW_1200/images/maps/en/gy/gy-area.gif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Paraguay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"http://d2z7bzwflv7old.cloudfront.net/cdn_image/exW_1200/images/maps/en/pa/pa-area.gif"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http://d2z7bzwflv7old.cloudfront.net/cdn_image/exW_1200/images/maps/en/pa/pa-area.gif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"http://d2z7bzwflv7old.cloudfront.net/cdn_image/exW_1200/images/maps/en/pe/pe-area.gif"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http://d2z7bzwflv7old.cloudfront.net/cdn_image/exW_1200/images/maps/en/pe/pe-area.gif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Suriname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"http://d2z7bzwflv7old.cloudfront.net/cdn_image/exW_1200/images/maps/en/ns/ns-area.gif"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http://d2z7bzwflv7old.cloudfront.net/cdn_image/exW_1200/images/maps/en/ns/ns-area.gif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Venezuela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"http://d2z7bzwflv7old.cloudfront.net/cdn_image/exW_1200/images/maps/en/ve/ve-area.gif"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http://d2z7bzwflv7old.cloudfront.net/cdn_image/exW_1200/images/maps/en/ve/ve-area.gif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Argentina https://upload.wikimedia.org/wikipedia/commons/thumb/1/1a/Flag_of_Argentina.svg/800px-Flag_of_Argentina.</w:t>
      </w:r>
      <w:bookmarkStart w:id="0" w:name="_GoBack"/>
      <w:bookmarkEnd w:id="0"/>
      <w:r>
        <w:rPr>
          <w:rFonts w:hint="eastAsia"/>
          <w:lang w:val="en-US" w:eastAsia="zh-CN"/>
        </w:rPr>
        <w:t>svg.png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Brazil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https://upload.wikimedia.org/wikipedia/en/thumb/0/05/Flag_of_Brazil.svg/720px-Flag_of_Brazil.svg.png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Uruguay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https://upload.wikimedia.org/wikipedia/commons/thumb/f/fe/Flag_of_Uruguay.svg/900px-Flag_of_Uruguay.svg.png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Bolivia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https://upload.wikimedia.org/wikipedia/commons/thumb/d/de/Flag_of_Bolivia_%28state%29.svg/1100px-Flag_of_Bolivia_%28state%29.svg.png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https://upload.wikimedia.org/wikipedia/commons/thumb/7/78/Flag_of_Chile.svg/1500px-Flag_of_Chile.svg.png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Colombia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https://upload.wikimedia.org/wikipedia/commons/thumb/2/21/Flag_of_Colombia.svg/450px-Flag_of_Colombia.svg.png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Ecuador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https://upload.wikimedia.org/wikipedia/commons/thumb/e/e8/Flag_of_Ecuador.svg/1440px-Flag_of_Ecuador.svg.png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Guyana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https://upload.wikimedia.org/wikipedia/commons/thumb/9/99/Flag_of_Guyana.svg/500px-Flag_of_Guyana.svg.png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Paraguay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https://upload.wikimedia.org/wikipedia/commons/thumb/2/27/Flag_of_Paraguay.svg/600px-Flag_of_Paraguay.svg.png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https://upload.wikimedia.org/wikipedia/commons/thumb/d/df/Flag_of_Peru_%28state%29.svg/900px-Flag_of_Peru_%28state%29.svg.png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Suriname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https://upload.wikimedia.org/wikipedia/commons/thumb/6/60/Flag_of_Suriname.svg/900px-Flag_of_Suriname.svg.png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Venezuela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https://upload.wikimedia.org/wikipedia/commons/thumb/7/7b/Flag_of_Venezuela_%28state%29.svg/900px-Flag_of_Venezuela_%28state%29.svg.png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97DB6"/>
    <w:rsid w:val="03397DB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2018-05-23T05:20:00Z</dcterms:created>
  <dc:creator>为动而生</dc:creator>
  <cp:lastModifiedBy>为动而生</cp:lastModifiedBy>
  <dcterms:modified xsi:type="dcterms:W3CDTF">2018-05-23T05:46:01Z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